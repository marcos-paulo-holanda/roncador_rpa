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D72CD" w14:textId="77777777" w:rsidR="0084753C" w:rsidRDefault="0084753C">
      <w:pPr>
        <w:rPr>
          <w:rFonts w:ascii="Arial" w:hAnsi="Arial" w:cs="Arial"/>
          <w:b/>
          <w:bCs/>
          <w:sz w:val="24"/>
          <w:szCs w:val="24"/>
        </w:rPr>
      </w:pPr>
    </w:p>
    <w:p w14:paraId="7829F3FE" w14:textId="77777777" w:rsidR="0084753C" w:rsidRDefault="00000000">
      <w:pPr>
        <w:rPr>
          <w:rFonts w:ascii="Arial" w:hAnsi="Arial" w:cs="Arial"/>
          <w:b/>
          <w:bCs/>
          <w:color w:val="044942"/>
          <w:sz w:val="24"/>
          <w:szCs w:val="24"/>
        </w:rPr>
      </w:pPr>
      <w:r>
        <w:rPr>
          <w:rFonts w:ascii="Arial" w:hAnsi="Arial" w:cs="Arial"/>
          <w:b/>
          <w:bCs/>
          <w:color w:val="044942"/>
          <w:sz w:val="24"/>
          <w:szCs w:val="24"/>
        </w:rPr>
        <w:t>ATA DE REUNIÃO</w:t>
      </w:r>
    </w:p>
    <w:p w14:paraId="7C82548D" w14:textId="77777777" w:rsidR="0084753C" w:rsidRDefault="00000000"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18 de dezembro de 2024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Horário de Início:</w:t>
      </w:r>
      <w:r>
        <w:rPr>
          <w:rFonts w:ascii="Arial" w:hAnsi="Arial" w:cs="Arial"/>
          <w:sz w:val="24"/>
          <w:szCs w:val="24"/>
        </w:rPr>
        <w:t xml:space="preserve"> 17h00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Horário de Término:</w:t>
      </w:r>
      <w:r>
        <w:rPr>
          <w:rFonts w:ascii="Arial" w:hAnsi="Arial" w:cs="Arial"/>
          <w:sz w:val="24"/>
          <w:szCs w:val="24"/>
        </w:rPr>
        <w:t xml:space="preserve"> 18h30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Local:</w:t>
      </w:r>
      <w:r>
        <w:rPr>
          <w:rFonts w:ascii="Arial" w:hAnsi="Arial" w:cs="Arial"/>
          <w:sz w:val="24"/>
          <w:szCs w:val="24"/>
        </w:rPr>
        <w:t xml:space="preserve"> Sala de Reuniões Online (Microsoft Teams)</w:t>
      </w:r>
    </w:p>
    <w:p w14:paraId="2EF29A0A" w14:textId="77777777" w:rsidR="0084753C" w:rsidRDefault="0000000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7F683676" wp14:editId="5BFE5516">
                <wp:extent cx="41614728" cy="1271"/>
                <wp:effectExtent l="0" t="0" r="28572" b="36829"/>
                <wp:docPr id="85541254" name="Horizontal 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C1F5C9C" id="Horizontal Line 3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0C2C01" w14:textId="77777777" w:rsidR="0084753C" w:rsidRDefault="00000000">
      <w:pPr>
        <w:rPr>
          <w:rFonts w:ascii="Arial" w:hAnsi="Arial" w:cs="Arial"/>
          <w:b/>
          <w:bCs/>
          <w:color w:val="044942"/>
          <w:sz w:val="24"/>
          <w:szCs w:val="24"/>
        </w:rPr>
      </w:pPr>
      <w:r>
        <w:rPr>
          <w:rFonts w:ascii="Arial" w:hAnsi="Arial" w:cs="Arial"/>
          <w:b/>
          <w:bCs/>
          <w:color w:val="044942"/>
          <w:sz w:val="24"/>
          <w:szCs w:val="24"/>
        </w:rPr>
        <w:t>Pauta:</w:t>
      </w:r>
    </w:p>
    <w:p w14:paraId="6A00E8F2" w14:textId="77777777" w:rsidR="0084753C" w:rsidRDefault="0000000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e melhoria de painéis BI.</w:t>
      </w:r>
    </w:p>
    <w:p w14:paraId="3FF569CD" w14:textId="77777777" w:rsidR="0084753C" w:rsidRDefault="0000000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 e melhoria da fonte de dados de painéis BI, como Excel e ERP.</w:t>
      </w:r>
    </w:p>
    <w:p w14:paraId="44E8A7CD" w14:textId="77777777" w:rsidR="0084753C" w:rsidRDefault="0000000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e criação de novos indicadores de BI.</w:t>
      </w:r>
    </w:p>
    <w:p w14:paraId="2C7A4482" w14:textId="77777777" w:rsidR="0084753C" w:rsidRDefault="0000000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Automações de captura de dados externos, como preço de commodities.</w:t>
      </w:r>
    </w:p>
    <w:p w14:paraId="69A2EB51" w14:textId="77777777" w:rsidR="0084753C" w:rsidRDefault="0000000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47130F86" wp14:editId="41475C0D">
                <wp:extent cx="41614728" cy="1271"/>
                <wp:effectExtent l="0" t="0" r="28572" b="36829"/>
                <wp:docPr id="1388434366" name="Horizontal 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D780289" id="Horizontal Line 3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A2A7631" w14:textId="77777777" w:rsidR="0084753C" w:rsidRDefault="00000000">
      <w:pPr>
        <w:rPr>
          <w:rFonts w:ascii="Arial" w:hAnsi="Arial" w:cs="Arial"/>
          <w:b/>
          <w:bCs/>
          <w:color w:val="044942"/>
          <w:sz w:val="24"/>
          <w:szCs w:val="24"/>
        </w:rPr>
      </w:pPr>
      <w:r>
        <w:rPr>
          <w:rFonts w:ascii="Arial" w:hAnsi="Arial" w:cs="Arial"/>
          <w:b/>
          <w:bCs/>
          <w:color w:val="044942"/>
          <w:sz w:val="24"/>
          <w:szCs w:val="24"/>
        </w:rPr>
        <w:t>Participantes:</w:t>
      </w:r>
    </w:p>
    <w:p w14:paraId="007AD956" w14:textId="030CDEEB" w:rsidR="00AD0D52" w:rsidRPr="00AD0D52" w:rsidRDefault="00AD0D52" w:rsidP="00AD0D5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Gonzales (Gerente de Suprimentos e Vendas)</w:t>
      </w:r>
    </w:p>
    <w:p w14:paraId="6D1C506E" w14:textId="77777777" w:rsidR="0084753C" w:rsidRDefault="0000000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Tatiana Oyama (Supervisora de Supply Chain)</w:t>
      </w:r>
    </w:p>
    <w:p w14:paraId="5DC45DC7" w14:textId="2E9AA383" w:rsidR="00AD0D52" w:rsidRPr="00AD0D52" w:rsidRDefault="00AD0D52" w:rsidP="00AD0D5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Holanda (Desenvolvedor)</w:t>
      </w:r>
    </w:p>
    <w:p w14:paraId="17EC140A" w14:textId="77777777" w:rsidR="0084753C" w:rsidRDefault="0000000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69A3266D" wp14:editId="33061D48">
                <wp:extent cx="41614728" cy="1271"/>
                <wp:effectExtent l="0" t="0" r="28572" b="36829"/>
                <wp:docPr id="738059079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028B393" id="Horizontal Line 3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6C97D67" w14:textId="77777777" w:rsidR="0084753C" w:rsidRDefault="00000000">
      <w:pPr>
        <w:rPr>
          <w:rFonts w:ascii="Arial" w:hAnsi="Arial" w:cs="Arial"/>
          <w:b/>
          <w:bCs/>
          <w:color w:val="044942"/>
          <w:sz w:val="24"/>
          <w:szCs w:val="24"/>
        </w:rPr>
      </w:pPr>
      <w:r>
        <w:rPr>
          <w:rFonts w:ascii="Arial" w:hAnsi="Arial" w:cs="Arial"/>
          <w:b/>
          <w:bCs/>
          <w:color w:val="044942"/>
          <w:sz w:val="24"/>
          <w:szCs w:val="24"/>
        </w:rPr>
        <w:t>Resumo da Reunião:</w:t>
      </w:r>
    </w:p>
    <w:p w14:paraId="0ADCB3FC" w14:textId="77777777" w:rsidR="0084753C" w:rsidRDefault="00000000">
      <w:pPr>
        <w:rPr>
          <w:rFonts w:ascii="Arial" w:hAnsi="Arial" w:cs="Arial"/>
          <w:b/>
          <w:bCs/>
          <w:color w:val="044942"/>
          <w:sz w:val="24"/>
          <w:szCs w:val="24"/>
        </w:rPr>
      </w:pPr>
      <w:r>
        <w:rPr>
          <w:rFonts w:ascii="Arial" w:hAnsi="Arial" w:cs="Arial"/>
          <w:b/>
          <w:bCs/>
          <w:color w:val="044942"/>
          <w:sz w:val="24"/>
          <w:szCs w:val="24"/>
        </w:rPr>
        <w:t>1. Apresentação dos Painéis</w:t>
      </w:r>
    </w:p>
    <w:p w14:paraId="4FF17CAC" w14:textId="77777777" w:rsidR="0084753C" w:rsidRDefault="0000000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apresentados os painéis gerenciados pela Tatiana e pelo Matheus.</w:t>
      </w:r>
    </w:p>
    <w:p w14:paraId="7E48C02D" w14:textId="77777777" w:rsidR="0084753C" w:rsidRDefault="00000000">
      <w:pPr>
        <w:rPr>
          <w:rFonts w:ascii="Arial" w:hAnsi="Arial" w:cs="Arial"/>
          <w:b/>
          <w:bCs/>
          <w:color w:val="044942"/>
          <w:sz w:val="24"/>
          <w:szCs w:val="24"/>
        </w:rPr>
      </w:pPr>
      <w:r>
        <w:rPr>
          <w:rFonts w:ascii="Arial" w:hAnsi="Arial" w:cs="Arial"/>
          <w:b/>
          <w:bCs/>
          <w:color w:val="044942"/>
          <w:sz w:val="24"/>
          <w:szCs w:val="24"/>
        </w:rPr>
        <w:t>Painéis da Tatiana:</w:t>
      </w:r>
    </w:p>
    <w:p w14:paraId="48017B8D" w14:textId="77777777" w:rsidR="0084753C" w:rsidRDefault="00000000">
      <w:pPr>
        <w:numPr>
          <w:ilvl w:val="0"/>
          <w:numId w:val="6"/>
        </w:numPr>
      </w:pPr>
      <w:r>
        <w:rPr>
          <w:rFonts w:ascii="Arial" w:hAnsi="Arial" w:cs="Arial"/>
          <w:b/>
          <w:bCs/>
          <w:color w:val="000000"/>
          <w:sz w:val="24"/>
          <w:szCs w:val="24"/>
        </w:rPr>
        <w:t>Painel de Compras Pendentes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Necessita melhorias na captura das informações e atualização dos seguintes dados:</w:t>
      </w:r>
    </w:p>
    <w:p w14:paraId="7BEDBE24" w14:textId="77777777" w:rsidR="0084753C" w:rsidRDefault="00000000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Demanda de peças;</w:t>
      </w:r>
    </w:p>
    <w:p w14:paraId="6AA456D3" w14:textId="77777777" w:rsidR="0084753C" w:rsidRDefault="00000000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última compra;</w:t>
      </w:r>
    </w:p>
    <w:p w14:paraId="3DA3BE49" w14:textId="77777777" w:rsidR="0084753C" w:rsidRDefault="00000000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da última compra;</w:t>
      </w:r>
    </w:p>
    <w:p w14:paraId="4DC7C3FF" w14:textId="77777777" w:rsidR="0084753C" w:rsidRDefault="00000000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Programadores (requisitantes);</w:t>
      </w:r>
    </w:p>
    <w:p w14:paraId="03B6E070" w14:textId="77777777" w:rsidR="0084753C" w:rsidRDefault="00000000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da última compra;</w:t>
      </w:r>
    </w:p>
    <w:p w14:paraId="19CCD127" w14:textId="77777777" w:rsidR="0084753C" w:rsidRDefault="00000000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 mínimo. Esses dados são capturados do ERP Logix. Nos painéis deve haver a opção de exportar os dados para Excel.</w:t>
      </w:r>
    </w:p>
    <w:p w14:paraId="61807BF0" w14:textId="77777777" w:rsidR="0084753C" w:rsidRPr="00AD0D52" w:rsidRDefault="00000000">
      <w:pPr>
        <w:numPr>
          <w:ilvl w:val="0"/>
          <w:numId w:val="6"/>
        </w:numPr>
      </w:pPr>
      <w:r>
        <w:rPr>
          <w:rFonts w:ascii="Arial" w:hAnsi="Arial" w:cs="Arial"/>
          <w:b/>
          <w:bCs/>
          <w:sz w:val="24"/>
          <w:szCs w:val="24"/>
        </w:rPr>
        <w:t>Mudança de ERP:</w:t>
      </w:r>
      <w:r>
        <w:rPr>
          <w:rFonts w:ascii="Arial" w:hAnsi="Arial" w:cs="Arial"/>
          <w:sz w:val="24"/>
          <w:szCs w:val="24"/>
        </w:rPr>
        <w:t xml:space="preserve"> Foi discutida a futura troca do sistema ERP Logix para o Senior Sistemas, que será a nova fonte de dados. Haverá a necessidade de reestruturação da captura de dados para os painéis de compras do Grupo Roncador.</w:t>
      </w:r>
    </w:p>
    <w:p w14:paraId="22696BA0" w14:textId="77777777" w:rsidR="00AD0D52" w:rsidRDefault="00AD0D52" w:rsidP="00AD0D52"/>
    <w:p w14:paraId="191F9DED" w14:textId="77777777" w:rsidR="0084753C" w:rsidRDefault="00000000">
      <w:pPr>
        <w:numPr>
          <w:ilvl w:val="0"/>
          <w:numId w:val="6"/>
        </w:numPr>
      </w:pPr>
      <w:r>
        <w:rPr>
          <w:rFonts w:ascii="Arial" w:hAnsi="Arial" w:cs="Arial"/>
          <w:b/>
          <w:bCs/>
          <w:sz w:val="24"/>
          <w:szCs w:val="24"/>
        </w:rPr>
        <w:lastRenderedPageBreak/>
        <w:t>Painel de Fornecedores e de Compra Local:</w:t>
      </w:r>
    </w:p>
    <w:p w14:paraId="6CFA4A9D" w14:textId="77777777" w:rsidR="0084753C" w:rsidRDefault="00000000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painel de compra local, é necessária a inserção de novas empresas (filiais do Grupo Roncador);</w:t>
      </w:r>
    </w:p>
    <w:p w14:paraId="17E5B63D" w14:textId="29659DEC" w:rsidR="00AD0D52" w:rsidRDefault="00AD0D52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painel de compras pendentes não está conseguindo consultar a aba ‘Geral’ do relatório.</w:t>
      </w:r>
    </w:p>
    <w:p w14:paraId="590D47BE" w14:textId="77777777" w:rsidR="0084753C" w:rsidRDefault="00000000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Melhorar o índice IQF (Índice de Qualificação do Fornecedor), com ajustes no volume de entrega/devolução e nas datas dessas operações do fornecedor.</w:t>
      </w:r>
    </w:p>
    <w:p w14:paraId="6D8634A3" w14:textId="77777777" w:rsidR="0084753C" w:rsidRDefault="00000000">
      <w:pPr>
        <w:rPr>
          <w:rFonts w:ascii="Arial" w:hAnsi="Arial" w:cs="Arial"/>
          <w:b/>
          <w:bCs/>
          <w:color w:val="044942"/>
          <w:sz w:val="24"/>
          <w:szCs w:val="24"/>
        </w:rPr>
      </w:pPr>
      <w:r>
        <w:rPr>
          <w:rFonts w:ascii="Arial" w:hAnsi="Arial" w:cs="Arial"/>
          <w:b/>
          <w:bCs/>
          <w:color w:val="044942"/>
          <w:sz w:val="24"/>
          <w:szCs w:val="24"/>
        </w:rPr>
        <w:t>Painéis do Matheus:</w:t>
      </w:r>
    </w:p>
    <w:p w14:paraId="509E51A4" w14:textId="77777777" w:rsidR="0084753C" w:rsidRDefault="00000000">
      <w:pPr>
        <w:numPr>
          <w:ilvl w:val="0"/>
          <w:numId w:val="7"/>
        </w:numPr>
      </w:pPr>
      <w:r>
        <w:rPr>
          <w:rFonts w:ascii="Arial" w:hAnsi="Arial" w:cs="Arial"/>
          <w:b/>
          <w:bCs/>
          <w:sz w:val="24"/>
          <w:szCs w:val="24"/>
        </w:rPr>
        <w:t>Indicadores de Mercado:</w:t>
      </w:r>
    </w:p>
    <w:p w14:paraId="64AEE74E" w14:textId="77777777" w:rsidR="0084753C" w:rsidRDefault="00000000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Melhorar o painel com mais gráficos e menos tabelas para torná-lo mais apresentável à gerência.</w:t>
      </w:r>
    </w:p>
    <w:p w14:paraId="24EC764D" w14:textId="77777777" w:rsidR="0084753C" w:rsidRDefault="00000000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painel utiliza como fonte de dados um Excel com controle de NDF, Dólar e CBOT. Existe a oportunidade de implementar automações por web scraping ou API.</w:t>
      </w:r>
    </w:p>
    <w:p w14:paraId="1E832F15" w14:textId="77777777" w:rsidR="0084753C" w:rsidRDefault="00000000">
      <w:pPr>
        <w:numPr>
          <w:ilvl w:val="0"/>
          <w:numId w:val="7"/>
        </w:numPr>
      </w:pPr>
      <w:r>
        <w:rPr>
          <w:rFonts w:ascii="Arial" w:hAnsi="Arial" w:cs="Arial"/>
          <w:b/>
          <w:bCs/>
          <w:sz w:val="24"/>
          <w:szCs w:val="24"/>
        </w:rPr>
        <w:t>Aba ID01 (Contratos de Soja):</w:t>
      </w:r>
    </w:p>
    <w:p w14:paraId="29B1FA91" w14:textId="77777777" w:rsidR="0084753C" w:rsidRDefault="00000000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Ajustar a atualização automática dessas informações no painel BI;</w:t>
      </w:r>
    </w:p>
    <w:p w14:paraId="2BE66086" w14:textId="77777777" w:rsidR="0084753C" w:rsidRDefault="00000000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possibilidade de trazer os dados diretamente do ERP.</w:t>
      </w:r>
    </w:p>
    <w:p w14:paraId="4011B1F9" w14:textId="77777777" w:rsidR="0084753C" w:rsidRDefault="00000000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discutido o termo "Estrutura", que é a composição da precificação do preço da soja, essencial para negociações com trades de mercado.</w:t>
      </w:r>
    </w:p>
    <w:p w14:paraId="01E56744" w14:textId="77777777" w:rsidR="0084753C" w:rsidRDefault="00000000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Sugestão de desenvolvimento utilizando IA para detectar fatores externos e internos que influenciam no preço da soja. IA para capturar fatores como condições climáticas, preços de commodities relacionadas (Ex:Milho, Óleio de palma), Taxa de câmbio, Insumos agrícolas, Questões políticas, Logística e transporte, etc.</w:t>
      </w:r>
    </w:p>
    <w:p w14:paraId="58B74BF5" w14:textId="77777777" w:rsidR="0084753C" w:rsidRDefault="0000000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0C9E2C66" wp14:editId="2B1A0558">
                <wp:extent cx="41614728" cy="1271"/>
                <wp:effectExtent l="0" t="0" r="28572" b="36829"/>
                <wp:docPr id="459103753" name="Horizontal 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FC39B1C" id="Horizontal Line 4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AE9CEF3" w14:textId="77777777" w:rsidR="0084753C" w:rsidRDefault="00000000">
      <w:pPr>
        <w:rPr>
          <w:rFonts w:ascii="Arial" w:hAnsi="Arial" w:cs="Arial"/>
          <w:b/>
          <w:bCs/>
          <w:color w:val="044942"/>
          <w:sz w:val="24"/>
          <w:szCs w:val="24"/>
        </w:rPr>
      </w:pPr>
      <w:r>
        <w:rPr>
          <w:rFonts w:ascii="Arial" w:hAnsi="Arial" w:cs="Arial"/>
          <w:b/>
          <w:bCs/>
          <w:color w:val="044942"/>
          <w:sz w:val="24"/>
          <w:szCs w:val="24"/>
        </w:rPr>
        <w:t>Pendências:</w:t>
      </w:r>
    </w:p>
    <w:p w14:paraId="46B4FBB2" w14:textId="77777777" w:rsidR="0084753C" w:rsidRDefault="0000000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Claudio da TI: Irá criar um e-mail do Grupo Roncador para o Marcos e assim parametrizar seu acesso ao workspace do Grupo Roncador.</w:t>
      </w:r>
    </w:p>
    <w:p w14:paraId="2828B714" w14:textId="77777777" w:rsidR="0084753C" w:rsidRDefault="0000000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Silva: Entrará em contato com o responsável para compartilhamento de workspace em que há os painéis da Tatiana e do Matheus, assim o Marcos conseguirá executar as devidas melhorias e desenvolvimentos.</w:t>
      </w:r>
    </w:p>
    <w:p w14:paraId="3D0444D2" w14:textId="77777777" w:rsidR="0084753C" w:rsidRDefault="0000000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04BD4F7" wp14:editId="1835D2F6">
                <wp:extent cx="41614728" cy="1271"/>
                <wp:effectExtent l="0" t="0" r="28572" b="36829"/>
                <wp:docPr id="1035650493" name="Horizontal Li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3E31184" id="Horizontal Line 4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7D0FBDC" w14:textId="77777777" w:rsidR="0084753C" w:rsidRDefault="00000000">
      <w:r>
        <w:rPr>
          <w:rFonts w:ascii="Arial" w:hAnsi="Arial" w:cs="Arial"/>
          <w:b/>
          <w:bCs/>
          <w:sz w:val="24"/>
          <w:szCs w:val="24"/>
        </w:rPr>
        <w:t>Próxima Reunião: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> A definir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Horário:</w:t>
      </w:r>
      <w:r>
        <w:rPr>
          <w:rFonts w:ascii="Arial" w:hAnsi="Arial" w:cs="Arial"/>
          <w:sz w:val="24"/>
          <w:szCs w:val="24"/>
        </w:rPr>
        <w:t> A definir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Local:</w:t>
      </w:r>
      <w:r>
        <w:rPr>
          <w:rFonts w:ascii="Arial" w:hAnsi="Arial" w:cs="Arial"/>
          <w:sz w:val="24"/>
          <w:szCs w:val="24"/>
        </w:rPr>
        <w:t xml:space="preserve"> Microsoft Teams</w:t>
      </w:r>
    </w:p>
    <w:p w14:paraId="575B2360" w14:textId="77777777" w:rsidR="0084753C" w:rsidRDefault="0084753C">
      <w:pPr>
        <w:rPr>
          <w:rFonts w:ascii="Arial" w:hAnsi="Arial" w:cs="Arial"/>
          <w:sz w:val="24"/>
          <w:szCs w:val="24"/>
        </w:rPr>
      </w:pPr>
    </w:p>
    <w:p w14:paraId="5E690EC3" w14:textId="77777777" w:rsidR="0084753C" w:rsidRDefault="00000000">
      <w:r>
        <w:rPr>
          <w:rFonts w:ascii="Arial" w:hAnsi="Arial" w:cs="Arial"/>
          <w:sz w:val="24"/>
          <w:szCs w:val="24"/>
          <w:lang w:bidi="pt-BR"/>
        </w:rPr>
        <w:t xml:space="preserve"> </w:t>
      </w:r>
    </w:p>
    <w:sectPr w:rsidR="0084753C">
      <w:headerReference w:type="default" r:id="rId7"/>
      <w:footerReference w:type="default" r:id="rId8"/>
      <w:headerReference w:type="first" r:id="rId9"/>
      <w:pgSz w:w="11906" w:h="16838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2B19F" w14:textId="77777777" w:rsidR="00F6735C" w:rsidRDefault="00F6735C">
      <w:pPr>
        <w:spacing w:after="0" w:line="240" w:lineRule="auto"/>
      </w:pPr>
      <w:r>
        <w:separator/>
      </w:r>
    </w:p>
  </w:endnote>
  <w:endnote w:type="continuationSeparator" w:id="0">
    <w:p w14:paraId="3FC213DE" w14:textId="77777777" w:rsidR="00F6735C" w:rsidRDefault="00F6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3B438" w14:textId="77777777" w:rsidR="00000000" w:rsidRDefault="00000000">
    <w:pPr>
      <w:pStyle w:val="Rodap"/>
    </w:pPr>
    <w:r>
      <w:rPr>
        <w:color w:val="44546A"/>
        <w:lang w:bidi="pt-BR"/>
      </w:rPr>
      <w:fldChar w:fldCharType="begin"/>
    </w:r>
    <w:r>
      <w:rPr>
        <w:color w:val="44546A"/>
        <w:lang w:bidi="pt-BR"/>
      </w:rPr>
      <w:instrText xml:space="preserve"> PAGE </w:instrText>
    </w:r>
    <w:r>
      <w:rPr>
        <w:color w:val="44546A"/>
        <w:lang w:bidi="pt-BR"/>
      </w:rPr>
      <w:fldChar w:fldCharType="separate"/>
    </w:r>
    <w:r>
      <w:rPr>
        <w:color w:val="44546A"/>
        <w:lang w:bidi="pt-BR"/>
      </w:rPr>
      <w:t>2</w:t>
    </w:r>
    <w:r>
      <w:rPr>
        <w:color w:val="44546A"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FDD38" w14:textId="77777777" w:rsidR="00F6735C" w:rsidRDefault="00F6735C">
      <w:pPr>
        <w:spacing w:after="0" w:line="240" w:lineRule="auto"/>
      </w:pPr>
      <w:r>
        <w:separator/>
      </w:r>
    </w:p>
  </w:footnote>
  <w:footnote w:type="continuationSeparator" w:id="0">
    <w:p w14:paraId="72F92E53" w14:textId="77777777" w:rsidR="00F6735C" w:rsidRDefault="00F6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D9985" w14:textId="77777777" w:rsidR="00000000" w:rsidRDefault="00000000">
    <w:pPr>
      <w:pStyle w:val="Cabealho"/>
      <w:jc w:val="right"/>
    </w:pPr>
    <w:r>
      <w:rPr>
        <w:noProof/>
        <w:lang w:bidi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D52D47" wp14:editId="4636A375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7827016" cy="10744199"/>
              <wp:effectExtent l="0" t="0" r="2534" b="57151"/>
              <wp:wrapNone/>
              <wp:docPr id="1983259722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7016" cy="10744199"/>
                        <a:chOff x="0" y="0"/>
                        <a:chExt cx="7827016" cy="10744199"/>
                      </a:xfrm>
                    </wpg:grpSpPr>
                    <wps:wsp>
                      <wps:cNvPr id="832541906" name="Retângulo 2"/>
                      <wps:cNvSpPr/>
                      <wps:spPr>
                        <a:xfrm>
                          <a:off x="0" y="0"/>
                          <a:ext cx="7768852" cy="488371"/>
                        </a:xfrm>
                        <a:prstGeom prst="rect">
                          <a:avLst/>
                        </a:prstGeom>
                        <a:solidFill>
                          <a:srgbClr val="006E63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2101153614" name="Retângulo 7"/>
                      <wps:cNvSpPr/>
                      <wps:spPr>
                        <a:xfrm>
                          <a:off x="967901" y="10255828"/>
                          <a:ext cx="6859115" cy="488371"/>
                        </a:xfrm>
                        <a:prstGeom prst="rect">
                          <a:avLst/>
                        </a:prstGeom>
                        <a:solidFill>
                          <a:srgbClr val="006E63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973828559" name="Oval 8"/>
                      <wps:cNvSpPr/>
                      <wps:spPr>
                        <a:xfrm>
                          <a:off x="7354491" y="56977"/>
                          <a:ext cx="351010" cy="374876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2035118642" name="Oval 8"/>
                      <wps:cNvSpPr/>
                      <wps:spPr>
                        <a:xfrm>
                          <a:off x="6958190" y="56977"/>
                          <a:ext cx="351010" cy="374876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1662060573" name="Oval 8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6554263" y="48839"/>
                          <a:ext cx="351010" cy="374876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>
                        <a:noAutofit/>
                      </wps:bodyPr>
                    </wps:wsp>
                    <wps:wsp>
                      <wps:cNvPr id="74028522" name="Retângulo 7"/>
                      <wps:cNvSpPr/>
                      <wps:spPr>
                        <a:xfrm>
                          <a:off x="7616" y="10247689"/>
                          <a:ext cx="999622" cy="488371"/>
                        </a:xfrm>
                        <a:prstGeom prst="rect">
                          <a:avLst/>
                        </a:prstGeom>
                        <a:solidFill>
                          <a:srgbClr val="006E63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316888120" name="Oval 1"/>
                      <wps:cNvSpPr/>
                      <wps:spPr>
                        <a:xfrm>
                          <a:off x="751965" y="10344150"/>
                          <a:ext cx="393768" cy="394792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006E63"/>
                        </a:solidFill>
                        <a:ln w="101598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4C722CEE" id="Grupo 1" o:spid="_x0000_s1026" alt="&quot;&quot;" style="position:absolute;margin-left:0;margin-top:-36pt;width:616.3pt;height:846pt;z-index:251659264;mso-position-horizontal:left;mso-position-horizontal-relative:page" coordsize="78270,10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">
              <v:rect id="Retângulo 2" o:spid="_x0000_s1027" style="position:absolute;width:77688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" fillcolor="#006e63" stroked="f">
                <v:textbox inset="0,0,0,0"/>
              </v:rect>
              <v:rect id="Retângulo 7" o:spid="_x0000_s1028" style="position:absolute;left:9679;top:102558;width:68591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" fillcolor="#006e63" stroked="f">
                <v:textbox inset="0,0,0,0"/>
              </v:rect>
              <v:shape id="Oval 8" o:spid="_x0000_s1029" style="position:absolute;left:73544;top:569;width:3511;height:3749;visibility:visible;mso-wrap-style:square;v-text-anchor:top" coordsize="351010,37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" path="m,187438at,,351010,374876,,187438,,187438xe" stroked="f">
                <v:path arrowok="t" o:connecttype="custom" o:connectlocs="175505,0;351010,187438;175505,374876;0,187438;51404,54899;51404,319977;299606,319977;299606,54899" o:connectangles="270,0,90,180,270,90,90,270" textboxrect="51404,54899,299606,319977"/>
              </v:shape>
              <v:shape id="Oval 8" o:spid="_x0000_s1030" style="position:absolute;left:69581;top:569;width:3511;height:3749;visibility:visible;mso-wrap-style:square;v-text-anchor:top" coordsize="351010,37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" path="m,187438at,,351010,374876,,187438,,187438xe" stroked="f">
                <v:path arrowok="t" o:connecttype="custom" o:connectlocs="175505,0;351010,187438;175505,374876;0,187438;51404,54899;51404,319977;299606,319977;299606,54899" o:connectangles="270,0,90,180,270,90,90,270" textboxrect="51404,54899,299606,319977"/>
              </v:shape>
              <v:shape id="Oval 8" o:spid="_x0000_s1031" alt="&quot;&quot;" style="position:absolute;left:65542;top:488;width:3510;height:3749;visibility:visible;mso-wrap-style:square;v-text-anchor:top" coordsize="351010,37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" path="m,187438at,,351010,374876,,187438,,187438xe" stroked="f">
                <v:path arrowok="t" o:connecttype="custom" o:connectlocs="175505,0;351010,187438;175505,374876;0,187438;51404,54899;51404,319977;299606,319977;299606,54899" o:connectangles="270,0,90,180,270,90,90,270" textboxrect="51404,54899,299606,319977"/>
              </v:shape>
              <v:rect id="Retângulo 7" o:spid="_x0000_s1032" style="position:absolute;left:76;top:102476;width:9996;height:4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" fillcolor="#006e63" stroked="f">
                <v:textbox inset="0,0,0,0"/>
              </v:rect>
              <v:shape id="Oval 1" o:spid="_x0000_s1033" style="position:absolute;left:7519;top:103441;width:3938;height:3948;visibility:visible;mso-wrap-style:square;v-text-anchor:top" coordsize="393768,39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" path="m,197396at,,393768,394792,,197396,,197396xe" fillcolor="#006e63" strokecolor="white" strokeweight="2.82217mm">
                <v:stroke joinstyle="miter"/>
                <v:path arrowok="t" o:connecttype="custom" o:connectlocs="196884,0;393768,197396;196884,394792;0,197396;57666,57816;57666,336976;336102,336976;336102,57816" o:connectangles="270,0,90,180,270,90,90,270" textboxrect="57666,57816,336102,336976"/>
              </v:shape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2E75F" w14:textId="77777777" w:rsidR="00000000" w:rsidRDefault="00000000">
    <w:pPr>
      <w:pStyle w:val="Cabealho"/>
    </w:pPr>
    <w:r>
      <w:rPr>
        <w:noProof/>
        <w:lang w:bidi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298EDB" wp14:editId="0A5A28C0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7658100" cy="1285875"/>
              <wp:effectExtent l="0" t="0" r="19050" b="28575"/>
              <wp:wrapNone/>
              <wp:docPr id="1659271662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1285875"/>
                      </a:xfrm>
                      <a:prstGeom prst="rect">
                        <a:avLst/>
                      </a:prstGeom>
                      <a:solidFill>
                        <a:srgbClr val="044942"/>
                      </a:solidFill>
                      <a:ln w="12701" cap="flat">
                        <a:solidFill>
                          <a:srgbClr val="042433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p w14:paraId="08D96C5E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noProof/>
                              <w:lang w:bidi="pt-BR"/>
                            </w:rPr>
                            <w:drawing>
                              <wp:inline distT="0" distB="0" distL="0" distR="0" wp14:anchorId="65A7427E" wp14:editId="5CAEB9CF">
                                <wp:extent cx="2514947" cy="838312"/>
                                <wp:effectExtent l="0" t="0" r="0" b="0"/>
                                <wp:docPr id="898412739" name="Imagem 1" descr="Uma imagem contendo Texto&#10;&#10;Descrição gerada automaticament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514947" cy="8383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298EDB" id="Retângulo 1" o:spid="_x0000_s1026" style="position:absolute;margin-left:0;margin-top:-36pt;width:603pt;height:101.2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" fillcolor="#044942" strokecolor="#042433" strokeweight=".35281mm">
              <v:textbox>
                <w:txbxContent>
                  <w:p w14:paraId="08D96C5E" w14:textId="77777777" w:rsidR="00000000" w:rsidRDefault="00000000">
                    <w:pPr>
                      <w:jc w:val="center"/>
                    </w:pPr>
                    <w:r>
                      <w:rPr>
                        <w:noProof/>
                        <w:lang w:bidi="pt-BR"/>
                      </w:rPr>
                      <w:drawing>
                        <wp:inline distT="0" distB="0" distL="0" distR="0" wp14:anchorId="65A7427E" wp14:editId="5CAEB9CF">
                          <wp:extent cx="2514947" cy="838312"/>
                          <wp:effectExtent l="0" t="0" r="0" b="0"/>
                          <wp:docPr id="898412739" name="Imagem 1" descr="Uma imagem contendo Texto&#10;&#10;Descrição gerada automaticament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514947" cy="838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pt-BR"/>
      </w:rPr>
      <w:drawing>
        <wp:inline distT="0" distB="0" distL="0" distR="0" wp14:anchorId="3FDA0246" wp14:editId="29961DEF">
          <wp:extent cx="2514947" cy="838312"/>
          <wp:effectExtent l="0" t="0" r="0" b="0"/>
          <wp:docPr id="300017731" name="Imagem 1" descr="Uma imagem contendo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947" cy="8383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bidi="pt-B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071FE1" wp14:editId="4F5EF492">
              <wp:simplePos x="0" y="0"/>
              <wp:positionH relativeFrom="page">
                <wp:posOffset>0</wp:posOffset>
              </wp:positionH>
              <wp:positionV relativeFrom="paragraph">
                <wp:posOffset>-206937</wp:posOffset>
              </wp:positionV>
              <wp:extent cx="7776843" cy="10493936"/>
              <wp:effectExtent l="0" t="0" r="0" b="2614"/>
              <wp:wrapNone/>
              <wp:docPr id="875383991" name="Grupo 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843" cy="10493936"/>
                        <a:chOff x="0" y="0"/>
                        <a:chExt cx="7776843" cy="10493936"/>
                      </a:xfrm>
                    </wpg:grpSpPr>
                    <wps:wsp>
                      <wps:cNvPr id="1579879653" name="Retângulo 12"/>
                      <wps:cNvSpPr/>
                      <wps:spPr>
                        <a:xfrm>
                          <a:off x="0" y="10006287"/>
                          <a:ext cx="7774301" cy="487649"/>
                        </a:xfrm>
                        <a:prstGeom prst="rect">
                          <a:avLst/>
                        </a:prstGeom>
                        <a:solidFill>
                          <a:srgbClr val="006E63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361371523" name="Oval 18"/>
                      <wps:cNvSpPr/>
                      <wps:spPr>
                        <a:xfrm>
                          <a:off x="7564703" y="0"/>
                          <a:ext cx="212140" cy="22621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F4B894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444460067" name="Forma livre: Forma livre:"/>
                      <wps:cNvSpPr/>
                      <wps:spPr>
                        <a:xfrm>
                          <a:off x="1007988" y="10110593"/>
                          <a:ext cx="685333" cy="38334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685166"/>
                            <a:gd name="f7" fmla="val 359410"/>
                            <a:gd name="f8" fmla="val 342583"/>
                            <a:gd name="f9" fmla="val 531786"/>
                            <a:gd name="f10" fmla="val 153522"/>
                            <a:gd name="f11" fmla="val 342900"/>
                            <a:gd name="f12" fmla="val 681836"/>
                            <a:gd name="f13" fmla="val 3330"/>
                            <a:gd name="f14" fmla="val 153380"/>
                            <a:gd name="f15" fmla="+- 0 0 -90"/>
                            <a:gd name="f16" fmla="*/ f3 1 685166"/>
                            <a:gd name="f17" fmla="*/ f4 1 359410"/>
                            <a:gd name="f18" fmla="+- f7 0 f5"/>
                            <a:gd name="f19" fmla="+- f6 0 f5"/>
                            <a:gd name="f20" fmla="*/ f15 f0 1"/>
                            <a:gd name="f21" fmla="*/ f19 1 685166"/>
                            <a:gd name="f22" fmla="*/ f18 1 359410"/>
                            <a:gd name="f23" fmla="*/ 342583 f19 1"/>
                            <a:gd name="f24" fmla="*/ 0 f18 1"/>
                            <a:gd name="f25" fmla="*/ 685166 f19 1"/>
                            <a:gd name="f26" fmla="*/ 342900 f18 1"/>
                            <a:gd name="f27" fmla="*/ 681836 f19 1"/>
                            <a:gd name="f28" fmla="*/ 359410 f18 1"/>
                            <a:gd name="f29" fmla="*/ 3330 f19 1"/>
                            <a:gd name="f30" fmla="*/ 0 f19 1"/>
                            <a:gd name="f31" fmla="*/ f20 1 f2"/>
                            <a:gd name="f32" fmla="*/ f23 1 685166"/>
                            <a:gd name="f33" fmla="*/ f24 1 359410"/>
                            <a:gd name="f34" fmla="*/ f25 1 685166"/>
                            <a:gd name="f35" fmla="*/ f26 1 359410"/>
                            <a:gd name="f36" fmla="*/ f27 1 685166"/>
                            <a:gd name="f37" fmla="*/ f28 1 359410"/>
                            <a:gd name="f38" fmla="*/ f29 1 685166"/>
                            <a:gd name="f39" fmla="*/ f30 1 685166"/>
                            <a:gd name="f40" fmla="*/ f5 1 f21"/>
                            <a:gd name="f41" fmla="*/ f6 1 f21"/>
                            <a:gd name="f42" fmla="*/ f5 1 f22"/>
                            <a:gd name="f43" fmla="*/ f7 1 f22"/>
                            <a:gd name="f44" fmla="+- f31 0 f1"/>
                            <a:gd name="f45" fmla="*/ f32 1 f21"/>
                            <a:gd name="f46" fmla="*/ f33 1 f22"/>
                            <a:gd name="f47" fmla="*/ f34 1 f21"/>
                            <a:gd name="f48" fmla="*/ f35 1 f22"/>
                            <a:gd name="f49" fmla="*/ f36 1 f21"/>
                            <a:gd name="f50" fmla="*/ f37 1 f22"/>
                            <a:gd name="f51" fmla="*/ f38 1 f21"/>
                            <a:gd name="f52" fmla="*/ f39 1 f21"/>
                            <a:gd name="f53" fmla="*/ f40 f16 1"/>
                            <a:gd name="f54" fmla="*/ f41 f16 1"/>
                            <a:gd name="f55" fmla="*/ f43 f17 1"/>
                            <a:gd name="f56" fmla="*/ f42 f17 1"/>
                            <a:gd name="f57" fmla="*/ f45 f16 1"/>
                            <a:gd name="f58" fmla="*/ f46 f17 1"/>
                            <a:gd name="f59" fmla="*/ f47 f16 1"/>
                            <a:gd name="f60" fmla="*/ f48 f17 1"/>
                            <a:gd name="f61" fmla="*/ f49 f16 1"/>
                            <a:gd name="f62" fmla="*/ f50 f17 1"/>
                            <a:gd name="f63" fmla="*/ f51 f16 1"/>
                            <a:gd name="f64" fmla="*/ f52 f1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4">
                              <a:pos x="f57" y="f58"/>
                            </a:cxn>
                            <a:cxn ang="f44">
                              <a:pos x="f59" y="f60"/>
                            </a:cxn>
                            <a:cxn ang="f44">
                              <a:pos x="f61" y="f62"/>
                            </a:cxn>
                            <a:cxn ang="f44">
                              <a:pos x="f63" y="f62"/>
                            </a:cxn>
                            <a:cxn ang="f44">
                              <a:pos x="f64" y="f60"/>
                            </a:cxn>
                            <a:cxn ang="f44">
                              <a:pos x="f57" y="f58"/>
                            </a:cxn>
                          </a:cxnLst>
                          <a:rect l="f53" t="f56" r="f54" b="f55"/>
                          <a:pathLst>
                            <a:path w="685166" h="359410">
                              <a:moveTo>
                                <a:pt x="f8" y="f5"/>
                              </a:moveTo>
                              <a:cubicBezTo>
                                <a:pt x="f9" y="f5"/>
                                <a:pt x="f6" y="f10"/>
                                <a:pt x="f6" y="f11"/>
                              </a:cubicBezTo>
                              <a:lnTo>
                                <a:pt x="f12" y="f7"/>
                              </a:lnTo>
                              <a:lnTo>
                                <a:pt x="f13" y="f7"/>
                              </a:lnTo>
                              <a:lnTo>
                                <a:pt x="f5" y="f11"/>
                              </a:lnTo>
                              <a:cubicBezTo>
                                <a:pt x="f5" y="f10"/>
                                <a:pt x="f14" y="f5"/>
                                <a:pt x="f8" y="f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1061393888" name="Forma livre: Forma livre:"/>
                      <wps:cNvSpPr/>
                      <wps:spPr>
                        <a:xfrm>
                          <a:off x="299155" y="10113976"/>
                          <a:ext cx="685333" cy="37996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685166"/>
                            <a:gd name="f7" fmla="val 356235"/>
                            <a:gd name="f8" fmla="val 342583"/>
                            <a:gd name="f9" fmla="val 531786"/>
                            <a:gd name="f10" fmla="val 153522"/>
                            <a:gd name="f11" fmla="val 342900"/>
                            <a:gd name="f12" fmla="val 682476"/>
                            <a:gd name="f13" fmla="val 2690"/>
                            <a:gd name="f14" fmla="val 153380"/>
                            <a:gd name="f15" fmla="+- 0 0 -90"/>
                            <a:gd name="f16" fmla="*/ f3 1 685166"/>
                            <a:gd name="f17" fmla="*/ f4 1 356235"/>
                            <a:gd name="f18" fmla="+- f7 0 f5"/>
                            <a:gd name="f19" fmla="+- f6 0 f5"/>
                            <a:gd name="f20" fmla="*/ f15 f0 1"/>
                            <a:gd name="f21" fmla="*/ f19 1 685166"/>
                            <a:gd name="f22" fmla="*/ f18 1 356235"/>
                            <a:gd name="f23" fmla="*/ 342583 f19 1"/>
                            <a:gd name="f24" fmla="*/ 0 f18 1"/>
                            <a:gd name="f25" fmla="*/ 685166 f19 1"/>
                            <a:gd name="f26" fmla="*/ 342900 f18 1"/>
                            <a:gd name="f27" fmla="*/ 682476 f19 1"/>
                            <a:gd name="f28" fmla="*/ 356235 f18 1"/>
                            <a:gd name="f29" fmla="*/ 2690 f19 1"/>
                            <a:gd name="f30" fmla="*/ 0 f19 1"/>
                            <a:gd name="f31" fmla="*/ f20 1 f2"/>
                            <a:gd name="f32" fmla="*/ f23 1 685166"/>
                            <a:gd name="f33" fmla="*/ f24 1 356235"/>
                            <a:gd name="f34" fmla="*/ f25 1 685166"/>
                            <a:gd name="f35" fmla="*/ f26 1 356235"/>
                            <a:gd name="f36" fmla="*/ f27 1 685166"/>
                            <a:gd name="f37" fmla="*/ f28 1 356235"/>
                            <a:gd name="f38" fmla="*/ f29 1 685166"/>
                            <a:gd name="f39" fmla="*/ f30 1 685166"/>
                            <a:gd name="f40" fmla="*/ f5 1 f21"/>
                            <a:gd name="f41" fmla="*/ f6 1 f21"/>
                            <a:gd name="f42" fmla="*/ f5 1 f22"/>
                            <a:gd name="f43" fmla="*/ f7 1 f22"/>
                            <a:gd name="f44" fmla="+- f31 0 f1"/>
                            <a:gd name="f45" fmla="*/ f32 1 f21"/>
                            <a:gd name="f46" fmla="*/ f33 1 f22"/>
                            <a:gd name="f47" fmla="*/ f34 1 f21"/>
                            <a:gd name="f48" fmla="*/ f35 1 f22"/>
                            <a:gd name="f49" fmla="*/ f36 1 f21"/>
                            <a:gd name="f50" fmla="*/ f37 1 f22"/>
                            <a:gd name="f51" fmla="*/ f38 1 f21"/>
                            <a:gd name="f52" fmla="*/ f39 1 f21"/>
                            <a:gd name="f53" fmla="*/ f40 f16 1"/>
                            <a:gd name="f54" fmla="*/ f41 f16 1"/>
                            <a:gd name="f55" fmla="*/ f43 f17 1"/>
                            <a:gd name="f56" fmla="*/ f42 f17 1"/>
                            <a:gd name="f57" fmla="*/ f45 f16 1"/>
                            <a:gd name="f58" fmla="*/ f46 f17 1"/>
                            <a:gd name="f59" fmla="*/ f47 f16 1"/>
                            <a:gd name="f60" fmla="*/ f48 f17 1"/>
                            <a:gd name="f61" fmla="*/ f49 f16 1"/>
                            <a:gd name="f62" fmla="*/ f50 f17 1"/>
                            <a:gd name="f63" fmla="*/ f51 f16 1"/>
                            <a:gd name="f64" fmla="*/ f52 f1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4">
                              <a:pos x="f57" y="f58"/>
                            </a:cxn>
                            <a:cxn ang="f44">
                              <a:pos x="f59" y="f60"/>
                            </a:cxn>
                            <a:cxn ang="f44">
                              <a:pos x="f61" y="f62"/>
                            </a:cxn>
                            <a:cxn ang="f44">
                              <a:pos x="f63" y="f62"/>
                            </a:cxn>
                            <a:cxn ang="f44">
                              <a:pos x="f64" y="f60"/>
                            </a:cxn>
                            <a:cxn ang="f44">
                              <a:pos x="f57" y="f58"/>
                            </a:cxn>
                          </a:cxnLst>
                          <a:rect l="f53" t="f56" r="f54" b="f55"/>
                          <a:pathLst>
                            <a:path w="685166" h="356235">
                              <a:moveTo>
                                <a:pt x="f8" y="f5"/>
                              </a:moveTo>
                              <a:cubicBezTo>
                                <a:pt x="f9" y="f5"/>
                                <a:pt x="f6" y="f10"/>
                                <a:pt x="f6" y="f11"/>
                              </a:cubicBezTo>
                              <a:lnTo>
                                <a:pt x="f12" y="f7"/>
                              </a:lnTo>
                              <a:lnTo>
                                <a:pt x="f13" y="f7"/>
                              </a:lnTo>
                              <a:lnTo>
                                <a:pt x="f5" y="f11"/>
                              </a:lnTo>
                              <a:cubicBezTo>
                                <a:pt x="f5" y="f10"/>
                                <a:pt x="f14" y="f5"/>
                                <a:pt x="f8" y="f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1698740971" name="Forma livre: Forma livre:"/>
                      <wps:cNvSpPr/>
                      <wps:spPr>
                        <a:xfrm>
                          <a:off x="0" y="10117935"/>
                          <a:ext cx="274384" cy="37600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74321"/>
                            <a:gd name="f7" fmla="val 352522"/>
                            <a:gd name="f8" fmla="val 780"/>
                            <a:gd name="f9" fmla="val 79"/>
                            <a:gd name="f10" fmla="val 156890"/>
                            <a:gd name="f11" fmla="val 32053"/>
                            <a:gd name="f12" fmla="val 170306"/>
                            <a:gd name="f13" fmla="val 336012"/>
                            <a:gd name="f14" fmla="val 271410"/>
                            <a:gd name="f15" fmla="+- 0 0 -90"/>
                            <a:gd name="f16" fmla="*/ f3 1 274321"/>
                            <a:gd name="f17" fmla="*/ f4 1 352522"/>
                            <a:gd name="f18" fmla="+- f7 0 f5"/>
                            <a:gd name="f19" fmla="+- f6 0 f5"/>
                            <a:gd name="f20" fmla="*/ f15 f0 1"/>
                            <a:gd name="f21" fmla="*/ f19 1 274321"/>
                            <a:gd name="f22" fmla="*/ f18 1 352522"/>
                            <a:gd name="f23" fmla="*/ 0 f19 1"/>
                            <a:gd name="f24" fmla="*/ 0 f18 1"/>
                            <a:gd name="f25" fmla="*/ 780 f19 1"/>
                            <a:gd name="f26" fmla="*/ 79 f18 1"/>
                            <a:gd name="f27" fmla="*/ 274321 f19 1"/>
                            <a:gd name="f28" fmla="*/ 336012 f18 1"/>
                            <a:gd name="f29" fmla="*/ 271410 f19 1"/>
                            <a:gd name="f30" fmla="*/ 352522 f18 1"/>
                            <a:gd name="f31" fmla="*/ f20 1 f2"/>
                            <a:gd name="f32" fmla="*/ f23 1 274321"/>
                            <a:gd name="f33" fmla="*/ f24 1 352522"/>
                            <a:gd name="f34" fmla="*/ f25 1 274321"/>
                            <a:gd name="f35" fmla="*/ f26 1 352522"/>
                            <a:gd name="f36" fmla="*/ f27 1 274321"/>
                            <a:gd name="f37" fmla="*/ f28 1 352522"/>
                            <a:gd name="f38" fmla="*/ f29 1 274321"/>
                            <a:gd name="f39" fmla="*/ f30 1 352522"/>
                            <a:gd name="f40" fmla="*/ f5 1 f21"/>
                            <a:gd name="f41" fmla="*/ f6 1 f21"/>
                            <a:gd name="f42" fmla="*/ f5 1 f22"/>
                            <a:gd name="f43" fmla="*/ f7 1 f22"/>
                            <a:gd name="f44" fmla="+- f31 0 f1"/>
                            <a:gd name="f45" fmla="*/ f32 1 f21"/>
                            <a:gd name="f46" fmla="*/ f33 1 f22"/>
                            <a:gd name="f47" fmla="*/ f34 1 f21"/>
                            <a:gd name="f48" fmla="*/ f35 1 f22"/>
                            <a:gd name="f49" fmla="*/ f36 1 f21"/>
                            <a:gd name="f50" fmla="*/ f37 1 f22"/>
                            <a:gd name="f51" fmla="*/ f38 1 f21"/>
                            <a:gd name="f52" fmla="*/ f39 1 f22"/>
                            <a:gd name="f53" fmla="*/ f40 f16 1"/>
                            <a:gd name="f54" fmla="*/ f41 f16 1"/>
                            <a:gd name="f55" fmla="*/ f43 f17 1"/>
                            <a:gd name="f56" fmla="*/ f42 f17 1"/>
                            <a:gd name="f57" fmla="*/ f45 f16 1"/>
                            <a:gd name="f58" fmla="*/ f46 f17 1"/>
                            <a:gd name="f59" fmla="*/ f47 f16 1"/>
                            <a:gd name="f60" fmla="*/ f48 f17 1"/>
                            <a:gd name="f61" fmla="*/ f49 f16 1"/>
                            <a:gd name="f62" fmla="*/ f50 f17 1"/>
                            <a:gd name="f63" fmla="*/ f51 f16 1"/>
                            <a:gd name="f64" fmla="*/ f52 f1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4">
                              <a:pos x="f57" y="f58"/>
                            </a:cxn>
                            <a:cxn ang="f44">
                              <a:pos x="f59" y="f60"/>
                            </a:cxn>
                            <a:cxn ang="f44">
                              <a:pos x="f61" y="f62"/>
                            </a:cxn>
                            <a:cxn ang="f44">
                              <a:pos x="f63" y="f64"/>
                            </a:cxn>
                            <a:cxn ang="f44">
                              <a:pos x="f57" y="f64"/>
                            </a:cxn>
                          </a:cxnLst>
                          <a:rect l="f53" t="f56" r="f54" b="f55"/>
                          <a:pathLst>
                            <a:path w="274321" h="352522">
                              <a:moveTo>
                                <a:pt x="f5" y="f5"/>
                              </a:moveTo>
                              <a:lnTo>
                                <a:pt x="f8" y="f9"/>
                              </a:lnTo>
                              <a:cubicBezTo>
                                <a:pt x="f10" y="f11"/>
                                <a:pt x="f6" y="f12"/>
                                <a:pt x="f6" y="f13"/>
                              </a:cubicBezTo>
                              <a:lnTo>
                                <a:pt x="f14" y="f7"/>
                              </a:lnTo>
                              <a:lnTo>
                                <a:pt x="f5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226BDCE1" id="Grupo 68" o:spid="_x0000_s1026" alt="&quot;&quot;" style="position:absolute;margin-left:0;margin-top:-16.3pt;width:612.35pt;height:826.3pt;z-index:251662336;mso-position-horizontal-relative:page" coordsize="77768,104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">
              <v:rect id="Retângulo 12" o:spid="_x0000_s1027" style="position:absolute;top:100062;width:7774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" fillcolor="#006e63" stroked="f">
                <v:textbox inset="0,0,0,0"/>
              </v:rect>
              <v:shape id="Oval 18" o:spid="_x0000_s1028" style="position:absolute;left:75647;width:2121;height:2262;visibility:visible;mso-wrap-style:square;v-text-anchor:top" coordsize="212140,22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" path="m,113106at,,212140,226212,,113106,,113106xe" fillcolor="#f4b894" stroked="f">
                <v:path arrowok="t" o:connecttype="custom" o:connectlocs="106070,0;212140,113107;106070,226213;0,113107;31067,33128;31067,193085;181073,193085;181073,33128" o:connectangles="270,0,90,180,270,90,90,270" textboxrect="31067,33128,181073,193085"/>
              </v:shape>
              <v:shape id="Forma livre: Forma livre:" o:spid="_x0000_s1029" style="position:absolute;left:10079;top:101105;width:6854;height:3834;visibility:visible;mso-wrap-style:square;v-text-anchor:top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" path="m342583,c531786,,685166,153522,685166,342900r-3330,16510l3330,359410,,342900c,153522,153380,,342583,xe" stroked="f">
                <v:path arrowok="t" o:connecttype="custom" o:connectlocs="342667,0;685333,191672;342667,383343;0,191672;342667,0;685333,365734;682002,383343;3331,383343;0,365734;342667,0" o:connectangles="270,0,90,180,0,0,0,0,0,0" textboxrect="0,0,685166,359410"/>
              </v:shape>
              <v:shape id="Forma livre: Forma livre:" o:spid="_x0000_s1030" style="position:absolute;left:2991;top:101139;width:6853;height:3800;visibility:visible;mso-wrap-style:square;v-text-anchor:top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" path="m342583,c531786,,685166,153522,685166,342900r-2690,13335l2690,356235,,342900c,153522,153380,,342583,xe" stroked="f">
                <v:path arrowok="t" o:connecttype="custom" o:connectlocs="342667,0;685333,189980;342667,379960;0,189980;342667,0;685333,365737;682642,379960;2691,379960;0,365737;342667,0" o:connectangles="270,0,90,180,0,0,0,0,0,0" textboxrect="0,0,685166,356235"/>
              </v:shape>
              <v:shape id="Forma livre: Forma livre:" o:spid="_x0000_s1031" style="position:absolute;top:101179;width:2743;height:3760;visibility:visible;mso-wrap-style:square;v-text-anchor:top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" path="m,l780,79c156890,32053,274321,170306,274321,336012r-2911,16510l,352522,,xe" stroked="f">
                <v:path arrowok="t" o:connecttype="custom" o:connectlocs="137192,0;274384,188001;137192,376001;0,188001;0,0;780,84;274384,358391;271472,376001;0,376001" o:connectangles="270,0,90,180,0,0,0,0,0" textboxrect="0,0,274321,352522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47CE"/>
    <w:multiLevelType w:val="multilevel"/>
    <w:tmpl w:val="DAEE8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" w15:restartNumberingAfterBreak="0">
    <w:nsid w:val="0FE61456"/>
    <w:multiLevelType w:val="multilevel"/>
    <w:tmpl w:val="CBFC1120"/>
    <w:styleLink w:val="LFO1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30D3498D"/>
    <w:multiLevelType w:val="multilevel"/>
    <w:tmpl w:val="DAB4C84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34987A9D"/>
    <w:multiLevelType w:val="multilevel"/>
    <w:tmpl w:val="5B9E3026"/>
    <w:styleLink w:val="LFO3"/>
    <w:lvl w:ilvl="0">
      <w:numFmt w:val="bullet"/>
      <w:pStyle w:val="Commarcadores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8CB78D9"/>
    <w:multiLevelType w:val="multilevel"/>
    <w:tmpl w:val="C1C423E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64CB7E0F"/>
    <w:multiLevelType w:val="multilevel"/>
    <w:tmpl w:val="9508ECC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9E35CC7"/>
    <w:multiLevelType w:val="multilevel"/>
    <w:tmpl w:val="F7A4DAF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7B90140D"/>
    <w:multiLevelType w:val="multilevel"/>
    <w:tmpl w:val="CEEA6E4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875432914">
    <w:abstractNumId w:val="1"/>
  </w:num>
  <w:num w:numId="2" w16cid:durableId="1022822465">
    <w:abstractNumId w:val="3"/>
  </w:num>
  <w:num w:numId="3" w16cid:durableId="154423657">
    <w:abstractNumId w:val="0"/>
  </w:num>
  <w:num w:numId="4" w16cid:durableId="1646474596">
    <w:abstractNumId w:val="5"/>
  </w:num>
  <w:num w:numId="5" w16cid:durableId="445851187">
    <w:abstractNumId w:val="6"/>
  </w:num>
  <w:num w:numId="6" w16cid:durableId="1761754330">
    <w:abstractNumId w:val="2"/>
  </w:num>
  <w:num w:numId="7" w16cid:durableId="1390107269">
    <w:abstractNumId w:val="4"/>
  </w:num>
  <w:num w:numId="8" w16cid:durableId="1285041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4753C"/>
    <w:rsid w:val="00522512"/>
    <w:rsid w:val="0084753C"/>
    <w:rsid w:val="00AC5B61"/>
    <w:rsid w:val="00AD0D52"/>
    <w:rsid w:val="00F6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3805"/>
  <w15:docId w15:val="{798B7BE3-AA09-4405-A884-2D029411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MS Mincho" w:hAnsi="Century Gothic" w:cs="Times New Roman"/>
        <w:color w:val="0D0D0D"/>
        <w:sz w:val="22"/>
        <w:szCs w:val="22"/>
        <w:lang w:val="pt-BR" w:eastAsia="ja-JP" w:bidi="ar-SA"/>
      </w:rPr>
    </w:rPrDefault>
    <w:pPrDefault>
      <w:pPr>
        <w:autoSpaceDN w:val="0"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color w:val="404040"/>
      <w:sz w:val="20"/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eastAsia="MS Gothic" w:cs="Times New Roman (Headings CS)"/>
      <w:b/>
      <w:caps/>
      <w:color w:val="8E3E0E"/>
      <w:spacing w:val="10"/>
      <w:sz w:val="28"/>
      <w:szCs w:val="3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80"/>
      <w:outlineLvl w:val="1"/>
    </w:pPr>
    <w:rPr>
      <w:rFonts w:eastAsia="MS Gothic"/>
      <w:color w:val="000131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ptos Display" w:eastAsia="Times New Roman" w:hAnsi="Aptos Display"/>
      <w:color w:val="0A2F4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Aptos Display" w:eastAsia="Times New Roman" w:hAnsi="Aptos Display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Aptos Display" w:eastAsia="Times New Roman" w:hAnsi="Aptos Display"/>
      <w:color w:val="0F47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720" w:after="960"/>
      <w:contextualSpacing/>
    </w:pPr>
    <w:rPr>
      <w:rFonts w:cs="Times New Roman (Body CS)"/>
      <w:b/>
      <w:caps/>
      <w:color w:val="F4B793"/>
      <w:spacing w:val="60"/>
      <w:sz w:val="48"/>
      <w:szCs w:val="48"/>
    </w:rPr>
  </w:style>
  <w:style w:type="character" w:customStyle="1" w:styleId="TtuloChar">
    <w:name w:val="Título Char"/>
    <w:basedOn w:val="Fontepargpadro"/>
    <w:rPr>
      <w:rFonts w:ascii="Century Gothic" w:hAnsi="Century Gothic" w:cs="Times New Roman (Body CS)"/>
      <w:b/>
      <w:caps/>
      <w:color w:val="F4B793"/>
      <w:spacing w:val="60"/>
      <w:sz w:val="48"/>
      <w:szCs w:val="48"/>
    </w:rPr>
  </w:style>
  <w:style w:type="paragraph" w:customStyle="1" w:styleId="Cabealhodalinha">
    <w:name w:val="Cabeçalho da linha"/>
    <w:basedOn w:val="Normal"/>
    <w:rPr>
      <w:b/>
      <w:bCs/>
    </w:rPr>
  </w:style>
  <w:style w:type="paragraph" w:customStyle="1" w:styleId="Cabealhodoformulrio">
    <w:name w:val="Cabeçalho do formulário"/>
    <w:basedOn w:val="Normal"/>
    <w:pPr>
      <w:spacing w:after="320"/>
      <w:ind w:right="288"/>
    </w:pPr>
    <w:rPr>
      <w:color w:val="595959"/>
    </w:rPr>
  </w:style>
  <w:style w:type="paragraph" w:customStyle="1" w:styleId="Textodetabela">
    <w:name w:val="Texto de tabela"/>
    <w:basedOn w:val="Normal"/>
    <w:pPr>
      <w:spacing w:after="320"/>
    </w:pPr>
  </w:style>
  <w:style w:type="character" w:customStyle="1" w:styleId="Ttulo1Char">
    <w:name w:val="Título 1 Char"/>
    <w:basedOn w:val="Fontepargpadro"/>
    <w:rPr>
      <w:rFonts w:ascii="Century Gothic" w:eastAsia="MS Gothic" w:hAnsi="Century Gothic" w:cs="Times New Roman (Headings CS)"/>
      <w:b/>
      <w:caps/>
      <w:color w:val="8E3E0E"/>
      <w:spacing w:val="10"/>
      <w:sz w:val="28"/>
      <w:szCs w:val="30"/>
    </w:rPr>
  </w:style>
  <w:style w:type="paragraph" w:styleId="Numerada">
    <w:name w:val="List Number"/>
    <w:basedOn w:val="Normal"/>
    <w:pPr>
      <w:numPr>
        <w:numId w:val="1"/>
      </w:numPr>
      <w:spacing w:after="200"/>
    </w:pPr>
  </w:style>
  <w:style w:type="character" w:customStyle="1" w:styleId="Ttulo2Char">
    <w:name w:val="Título 2 Char"/>
    <w:basedOn w:val="Fontepargpadro"/>
    <w:rPr>
      <w:rFonts w:ascii="Century Gothic" w:eastAsia="MS Gothic" w:hAnsi="Century Gothic" w:cs="Times New Roman"/>
      <w:color w:val="000131"/>
      <w:sz w:val="24"/>
      <w:szCs w:val="20"/>
    </w:rPr>
  </w:style>
  <w:style w:type="paragraph" w:styleId="Rodap">
    <w:name w:val="footer"/>
    <w:basedOn w:val="Normal"/>
    <w:pPr>
      <w:spacing w:after="0" w:line="240" w:lineRule="auto"/>
      <w:jc w:val="right"/>
    </w:pPr>
    <w:rPr>
      <w:color w:val="000131"/>
    </w:rPr>
  </w:style>
  <w:style w:type="character" w:customStyle="1" w:styleId="RodapChar">
    <w:name w:val="Rodapé Char"/>
    <w:basedOn w:val="Fontepargpadro"/>
    <w:rPr>
      <w:color w:val="000131"/>
      <w:sz w:val="20"/>
      <w:szCs w:val="20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hAnsi="Times New Roman"/>
      <w:color w:val="auto"/>
      <w:szCs w:val="24"/>
    </w:r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pPr>
      <w:numPr>
        <w:numId w:val="2"/>
      </w:numPr>
      <w:spacing w:before="100" w:after="100" w:line="240" w:lineRule="auto"/>
      <w:contextualSpacing/>
    </w:pPr>
    <w:rPr>
      <w:szCs w:val="21"/>
    </w:rPr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rPr>
      <w:sz w:val="24"/>
      <w:szCs w:val="20"/>
    </w:rPr>
  </w:style>
  <w:style w:type="character" w:styleId="TextodoEspaoReservado">
    <w:name w:val="Placeholder Text"/>
    <w:basedOn w:val="Fontepargpadro"/>
    <w:rPr>
      <w:color w:val="808080"/>
    </w:rPr>
  </w:style>
  <w:style w:type="paragraph" w:customStyle="1" w:styleId="Detalhes">
    <w:name w:val="Detalhes"/>
    <w:basedOn w:val="Normal"/>
    <w:pPr>
      <w:spacing w:before="360"/>
      <w:contextualSpacing/>
    </w:pPr>
    <w:rPr>
      <w:color w:val="auto"/>
    </w:rPr>
  </w:style>
  <w:style w:type="paragraph" w:styleId="SemEspaamento">
    <w:name w:val="No Spacing"/>
    <w:pPr>
      <w:suppressAutoHyphens/>
      <w:spacing w:after="0" w:line="240" w:lineRule="auto"/>
    </w:pPr>
    <w:rPr>
      <w:color w:val="404040"/>
      <w:sz w:val="24"/>
      <w:szCs w:val="20"/>
    </w:rPr>
  </w:style>
  <w:style w:type="character" w:styleId="nfase">
    <w:name w:val="Emphasis"/>
    <w:basedOn w:val="Fontepargpadro"/>
    <w:rPr>
      <w:b/>
      <w:i w:val="0"/>
      <w:iCs/>
      <w:color w:val="3280A1"/>
    </w:rPr>
  </w:style>
  <w:style w:type="character" w:customStyle="1" w:styleId="Ttulo3Char">
    <w:name w:val="Título 3 Char"/>
    <w:basedOn w:val="Fontepargpadro"/>
    <w:rPr>
      <w:rFonts w:ascii="Aptos Display" w:eastAsia="Times New Roman" w:hAnsi="Aptos Display" w:cs="Times New Roman"/>
      <w:color w:val="0A2F40"/>
      <w:sz w:val="24"/>
      <w:szCs w:val="24"/>
    </w:rPr>
  </w:style>
  <w:style w:type="character" w:customStyle="1" w:styleId="Ttulo4Char">
    <w:name w:val="Título 4 Char"/>
    <w:basedOn w:val="Fontepargpadro"/>
    <w:rPr>
      <w:rFonts w:ascii="Aptos Display" w:eastAsia="Times New Roman" w:hAnsi="Aptos Display" w:cs="Times New Roman"/>
      <w:i/>
      <w:iCs/>
      <w:color w:val="0F4761"/>
      <w:sz w:val="20"/>
      <w:szCs w:val="20"/>
    </w:rPr>
  </w:style>
  <w:style w:type="character" w:customStyle="1" w:styleId="Ttulo5Char">
    <w:name w:val="Título 5 Char"/>
    <w:basedOn w:val="Fontepargpadro"/>
    <w:rPr>
      <w:rFonts w:ascii="Aptos Display" w:eastAsia="Times New Roman" w:hAnsi="Aptos Display" w:cs="Times New Roman"/>
      <w:color w:val="0F4761"/>
      <w:sz w:val="20"/>
      <w:szCs w:val="20"/>
    </w:rPr>
  </w:style>
  <w:style w:type="numbering" w:customStyle="1" w:styleId="LFO1">
    <w:name w:val="LFO1"/>
    <w:basedOn w:val="Semlista"/>
    <w:pPr>
      <w:numPr>
        <w:numId w:val="1"/>
      </w:numPr>
    </w:pPr>
  </w:style>
  <w:style w:type="numbering" w:customStyle="1" w:styleId="LFO3">
    <w:name w:val="LFO3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tas%20de%20reuni&#227;o%20educacion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Atas%20de%20reunião%20educacional</Template>
  <TotalTime>5</TotalTime>
  <Pages>2</Pages>
  <Words>463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Holanda da Silva</dc:creator>
  <dc:description/>
  <cp:lastModifiedBy>Marcos Paulo Holanda da Silva</cp:lastModifiedBy>
  <cp:revision>3</cp:revision>
  <cp:lastPrinted>2024-12-19T22:49:00Z</cp:lastPrinted>
  <dcterms:created xsi:type="dcterms:W3CDTF">2024-12-20T10:53:00Z</dcterms:created>
  <dcterms:modified xsi:type="dcterms:W3CDTF">2024-12-20T10:58:00Z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